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F6993D" w14:textId="77777777" w:rsidR="00F9706B" w:rsidRPr="001038A6" w:rsidRDefault="00E62466" w:rsidP="00E62466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1038A6">
        <w:rPr>
          <w:rFonts w:ascii="Times New Roman" w:hAnsi="Times New Roman" w:cs="Times New Roman"/>
          <w:sz w:val="28"/>
          <w:szCs w:val="28"/>
        </w:rPr>
        <w:t>CSC 103 – Spring 2017 Running-Notes</w:t>
      </w:r>
    </w:p>
    <w:p w14:paraId="2761AC2D" w14:textId="77777777" w:rsidR="00F9706B" w:rsidRPr="001038A6" w:rsidRDefault="00E62466" w:rsidP="00E62466">
      <w:pPr>
        <w:pStyle w:val="ListBullet"/>
        <w:rPr>
          <w:rFonts w:ascii="Times New Roman" w:hAnsi="Times New Roman" w:cs="Times New Roman"/>
          <w:sz w:val="28"/>
          <w:szCs w:val="28"/>
        </w:rPr>
      </w:pPr>
      <w:r w:rsidRPr="001038A6">
        <w:rPr>
          <w:rFonts w:ascii="Times New Roman" w:hAnsi="Times New Roman" w:cs="Times New Roman"/>
          <w:sz w:val="28"/>
          <w:szCs w:val="28"/>
        </w:rPr>
        <w:t>__repr__</w:t>
      </w:r>
      <w:r w:rsidR="00CA55C0" w:rsidRPr="001038A6">
        <w:rPr>
          <w:rFonts w:ascii="Times New Roman" w:hAnsi="Times New Roman" w:cs="Times New Roman"/>
          <w:sz w:val="28"/>
          <w:szCs w:val="28"/>
        </w:rPr>
        <w:t>()</w:t>
      </w:r>
      <w:r w:rsidR="009D2F69" w:rsidRPr="001038A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170D4B" w14:textId="77777777" w:rsidR="009D2F69" w:rsidRPr="001038A6" w:rsidRDefault="009D2F69" w:rsidP="009D2F69">
      <w:pPr>
        <w:pStyle w:val="ListBullet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038A6">
        <w:rPr>
          <w:rFonts w:ascii="Times New Roman" w:hAnsi="Times New Roman" w:cs="Times New Roman"/>
          <w:sz w:val="28"/>
          <w:szCs w:val="28"/>
        </w:rPr>
        <w:t>Object(%r,%r) % (self.value, self.value1)</w:t>
      </w:r>
    </w:p>
    <w:p w14:paraId="3465D302" w14:textId="77777777" w:rsidR="00E37319" w:rsidRPr="001038A6" w:rsidRDefault="00E37319" w:rsidP="009D2F69">
      <w:pPr>
        <w:pStyle w:val="ListBullet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038A6">
        <w:rPr>
          <w:rFonts w:ascii="Times New Roman" w:hAnsi="Times New Roman" w:cs="Times New Roman"/>
          <w:sz w:val="28"/>
          <w:szCs w:val="28"/>
        </w:rPr>
        <w:t>This returns a representation of the object that is Python Syntax Friendly</w:t>
      </w:r>
    </w:p>
    <w:p w14:paraId="415CC89F" w14:textId="2FD49649" w:rsidR="00E62466" w:rsidRPr="001038A6" w:rsidRDefault="00E62466" w:rsidP="00E62466">
      <w:pPr>
        <w:pStyle w:val="ListBullet"/>
        <w:rPr>
          <w:rFonts w:ascii="Times New Roman" w:hAnsi="Times New Roman" w:cs="Times New Roman"/>
          <w:sz w:val="28"/>
          <w:szCs w:val="28"/>
        </w:rPr>
      </w:pPr>
      <w:r w:rsidRPr="001038A6">
        <w:rPr>
          <w:rFonts w:ascii="Times New Roman" w:hAnsi="Times New Roman" w:cs="Times New Roman"/>
          <w:sz w:val="28"/>
          <w:szCs w:val="28"/>
        </w:rPr>
        <w:t>__str__</w:t>
      </w:r>
      <w:r w:rsidR="00CA55C0" w:rsidRPr="001038A6">
        <w:rPr>
          <w:rFonts w:ascii="Times New Roman" w:hAnsi="Times New Roman" w:cs="Times New Roman"/>
          <w:sz w:val="28"/>
          <w:szCs w:val="28"/>
        </w:rPr>
        <w:t>()</w:t>
      </w:r>
      <w:r w:rsidRPr="001038A6">
        <w:rPr>
          <w:rFonts w:ascii="Times New Roman" w:hAnsi="Times New Roman" w:cs="Times New Roman"/>
          <w:sz w:val="28"/>
          <w:szCs w:val="28"/>
        </w:rPr>
        <w:t xml:space="preserve"> </w:t>
      </w:r>
      <w:r w:rsidR="00825594" w:rsidRPr="001038A6">
        <w:rPr>
          <w:rFonts w:ascii="Times New Roman" w:hAnsi="Times New Roman" w:cs="Times New Roman"/>
          <w:sz w:val="28"/>
          <w:szCs w:val="28"/>
        </w:rPr>
        <w:t>ifabfe</w:t>
      </w:r>
    </w:p>
    <w:p w14:paraId="1F894DE3" w14:textId="77777777" w:rsidR="00E37319" w:rsidRPr="001038A6" w:rsidRDefault="00E37319" w:rsidP="00E37319">
      <w:pPr>
        <w:pStyle w:val="ListBullet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038A6">
        <w:rPr>
          <w:rFonts w:ascii="Times New Roman" w:hAnsi="Times New Roman" w:cs="Times New Roman"/>
          <w:sz w:val="28"/>
          <w:szCs w:val="28"/>
        </w:rPr>
        <w:t xml:space="preserve">Object(%s,%s_ %s (self.value,self.value1) </w:t>
      </w:r>
    </w:p>
    <w:p w14:paraId="717DB3EF" w14:textId="77777777" w:rsidR="00E37319" w:rsidRPr="001038A6" w:rsidRDefault="00E37319" w:rsidP="00E37319">
      <w:pPr>
        <w:pStyle w:val="ListBullet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038A6">
        <w:rPr>
          <w:rFonts w:ascii="Times New Roman" w:hAnsi="Times New Roman" w:cs="Times New Roman"/>
          <w:sz w:val="28"/>
          <w:szCs w:val="28"/>
        </w:rPr>
        <w:t>Used to return a String representation of that object’s details</w:t>
      </w:r>
    </w:p>
    <w:p w14:paraId="7E6CDA0C" w14:textId="77777777" w:rsidR="00B728F4" w:rsidRPr="001038A6" w:rsidRDefault="00B80C28" w:rsidP="00B728F4">
      <w:pPr>
        <w:pStyle w:val="ListBullet"/>
        <w:rPr>
          <w:rFonts w:ascii="Times New Roman" w:hAnsi="Times New Roman" w:cs="Times New Roman"/>
          <w:sz w:val="28"/>
          <w:szCs w:val="28"/>
        </w:rPr>
      </w:pPr>
      <w:r w:rsidRPr="001038A6">
        <w:rPr>
          <w:rFonts w:ascii="Times New Roman" w:hAnsi="Times New Roman" w:cs="Times New Roman"/>
          <w:sz w:val="28"/>
          <w:szCs w:val="28"/>
        </w:rPr>
        <w:t xml:space="preserve">String method comes before the representation method </w:t>
      </w:r>
    </w:p>
    <w:p w14:paraId="30F5F2E0" w14:textId="77777777" w:rsidR="00F9706B" w:rsidRPr="001038A6" w:rsidRDefault="00B728F4" w:rsidP="00442D81">
      <w:pPr>
        <w:pStyle w:val="ListBullet"/>
        <w:rPr>
          <w:rFonts w:ascii="Times New Roman" w:hAnsi="Times New Roman" w:cs="Times New Roman"/>
          <w:sz w:val="28"/>
          <w:szCs w:val="28"/>
        </w:rPr>
      </w:pPr>
      <w:r w:rsidRPr="001038A6">
        <w:rPr>
          <w:rFonts w:ascii="Times New Roman" w:hAnsi="Times New Roman" w:cs="Times New Roman"/>
          <w:sz w:val="28"/>
          <w:szCs w:val="28"/>
        </w:rPr>
        <w:t xml:space="preserve">__eq__() </w:t>
      </w:r>
      <w:r w:rsidRPr="001038A6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1038A6">
        <w:rPr>
          <w:rFonts w:ascii="Times New Roman" w:hAnsi="Times New Roman" w:cs="Times New Roman"/>
          <w:sz w:val="28"/>
          <w:szCs w:val="28"/>
        </w:rPr>
        <w:t xml:space="preserve"> Need to compare the type of self and type(other), as well as values of self and other.</w:t>
      </w:r>
    </w:p>
    <w:p w14:paraId="6673403B" w14:textId="77777777" w:rsidR="00442D81" w:rsidRPr="001038A6" w:rsidRDefault="00442D81" w:rsidP="00442D81">
      <w:pPr>
        <w:pStyle w:val="ListBullet"/>
        <w:rPr>
          <w:rFonts w:ascii="Times New Roman" w:hAnsi="Times New Roman" w:cs="Times New Roman"/>
          <w:sz w:val="28"/>
          <w:szCs w:val="28"/>
        </w:rPr>
      </w:pPr>
      <w:r w:rsidRPr="001038A6">
        <w:rPr>
          <w:rFonts w:ascii="Times New Roman" w:hAnsi="Times New Roman" w:cs="Times New Roman"/>
          <w:sz w:val="28"/>
          <w:szCs w:val="28"/>
        </w:rPr>
        <w:t>Program Design Recipe</w:t>
      </w:r>
    </w:p>
    <w:p w14:paraId="4BA7D1E2" w14:textId="05D6F606" w:rsidR="00BB5DC0" w:rsidRPr="001038A6" w:rsidRDefault="00D05974" w:rsidP="00BB5DC0">
      <w:pPr>
        <w:pStyle w:val="ListBullet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038A6">
        <w:rPr>
          <w:rFonts w:ascii="Times New Roman" w:hAnsi="Times New Roman" w:cs="Times New Roman"/>
          <w:sz w:val="28"/>
          <w:szCs w:val="28"/>
        </w:rPr>
        <w:t>Data Definition: Define each input’s type (location is a string)</w:t>
      </w:r>
      <w:r w:rsidR="00BB5DC0" w:rsidRPr="001038A6">
        <w:rPr>
          <w:rFonts w:ascii="Times New Roman" w:hAnsi="Times New Roman" w:cs="Times New Roman"/>
          <w:sz w:val="28"/>
          <w:szCs w:val="28"/>
        </w:rPr>
        <w:t>…written as a comment above and in the function.</w:t>
      </w:r>
    </w:p>
    <w:p w14:paraId="1735CBC5" w14:textId="7503C050" w:rsidR="00BB5DC0" w:rsidRPr="001038A6" w:rsidRDefault="00BB5DC0" w:rsidP="00BB5DC0">
      <w:pPr>
        <w:pStyle w:val="ListBullet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038A6">
        <w:rPr>
          <w:rFonts w:ascii="Times New Roman" w:hAnsi="Times New Roman" w:cs="Times New Roman"/>
          <w:sz w:val="28"/>
          <w:szCs w:val="28"/>
        </w:rPr>
        <w:t xml:space="preserve"> </w:t>
      </w:r>
      <w:r w:rsidR="00CE7767" w:rsidRPr="001038A6">
        <w:rPr>
          <w:rFonts w:ascii="Times New Roman" w:hAnsi="Times New Roman" w:cs="Times New Roman"/>
          <w:sz w:val="28"/>
          <w:szCs w:val="28"/>
        </w:rPr>
        <w:t>Purpose statement, signature/contract, header</w:t>
      </w:r>
    </w:p>
    <w:p w14:paraId="5B29A622" w14:textId="13D27925" w:rsidR="00ED357B" w:rsidRPr="001038A6" w:rsidRDefault="00ED357B" w:rsidP="00ED357B">
      <w:pPr>
        <w:pStyle w:val="ListBullet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038A6">
        <w:rPr>
          <w:rFonts w:ascii="Times New Roman" w:hAnsi="Times New Roman" w:cs="Times New Roman"/>
          <w:sz w:val="28"/>
          <w:szCs w:val="28"/>
        </w:rPr>
        <w:t xml:space="preserve">(Household int int </w:t>
      </w:r>
      <w:r w:rsidRPr="001038A6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1038A6">
        <w:rPr>
          <w:rFonts w:ascii="Times New Roman" w:hAnsi="Times New Roman" w:cs="Times New Roman"/>
          <w:sz w:val="28"/>
          <w:szCs w:val="28"/>
        </w:rPr>
        <w:t xml:space="preserve"> String) </w:t>
      </w:r>
      <w:r w:rsidR="0005313D" w:rsidRPr="001038A6">
        <w:rPr>
          <w:rFonts w:ascii="Times New Roman" w:hAnsi="Times New Roman" w:cs="Times New Roman"/>
          <w:sz w:val="28"/>
          <w:szCs w:val="28"/>
        </w:rPr>
        <w:t xml:space="preserve"> #Signature: …</w:t>
      </w:r>
    </w:p>
    <w:p w14:paraId="678EBF2C" w14:textId="0BAAB617" w:rsidR="0005313D" w:rsidRPr="001038A6" w:rsidRDefault="00ED357B" w:rsidP="0005313D">
      <w:pPr>
        <w:pStyle w:val="ListBullet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038A6">
        <w:rPr>
          <w:rFonts w:ascii="Times New Roman" w:hAnsi="Times New Roman" w:cs="Times New Roman"/>
          <w:sz w:val="28"/>
          <w:szCs w:val="28"/>
        </w:rPr>
        <w:t>Show the input to output logic-line</w:t>
      </w:r>
    </w:p>
    <w:p w14:paraId="2F183E23" w14:textId="72B522CB" w:rsidR="0005313D" w:rsidRPr="001038A6" w:rsidRDefault="0005313D" w:rsidP="0005313D">
      <w:pPr>
        <w:pStyle w:val="ListBullet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038A6">
        <w:rPr>
          <w:rFonts w:ascii="Times New Roman" w:hAnsi="Times New Roman" w:cs="Times New Roman"/>
          <w:sz w:val="28"/>
          <w:szCs w:val="28"/>
        </w:rPr>
        <w:t>(Return the income category) #purpose: …</w:t>
      </w:r>
    </w:p>
    <w:p w14:paraId="2A04CCB2" w14:textId="7DE407EA" w:rsidR="0005313D" w:rsidRPr="001038A6" w:rsidRDefault="0005313D" w:rsidP="0005313D">
      <w:pPr>
        <w:pStyle w:val="ListBullet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038A6">
        <w:rPr>
          <w:rFonts w:ascii="Times New Roman" w:hAnsi="Times New Roman" w:cs="Times New Roman"/>
          <w:sz w:val="28"/>
          <w:szCs w:val="28"/>
        </w:rPr>
        <w:t xml:space="preserve">Write out the return value of the function. </w:t>
      </w:r>
    </w:p>
    <w:p w14:paraId="3196B680" w14:textId="5FA7CD84" w:rsidR="0005313D" w:rsidRPr="001038A6" w:rsidRDefault="000C0328" w:rsidP="000C0328">
      <w:pPr>
        <w:pStyle w:val="ListBullet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038A6">
        <w:rPr>
          <w:rFonts w:ascii="Times New Roman" w:hAnsi="Times New Roman" w:cs="Times New Roman"/>
          <w:sz w:val="28"/>
          <w:szCs w:val="28"/>
        </w:rPr>
        <w:t>First line of the function with pass #header:…</w:t>
      </w:r>
    </w:p>
    <w:p w14:paraId="43843278" w14:textId="73B52AB5" w:rsidR="000C0328" w:rsidRPr="001038A6" w:rsidRDefault="000C0328" w:rsidP="000C0328">
      <w:pPr>
        <w:pStyle w:val="ListBullet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038A6">
        <w:rPr>
          <w:rFonts w:ascii="Times New Roman" w:hAnsi="Times New Roman" w:cs="Times New Roman"/>
          <w:sz w:val="28"/>
          <w:szCs w:val="28"/>
        </w:rPr>
        <w:t xml:space="preserve">Literally first line. </w:t>
      </w:r>
    </w:p>
    <w:p w14:paraId="4191068D" w14:textId="7FCC29A1" w:rsidR="000C0328" w:rsidRPr="001038A6" w:rsidRDefault="00825594" w:rsidP="000C0328">
      <w:pPr>
        <w:pStyle w:val="ListBullet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038A6">
        <w:rPr>
          <w:rFonts w:ascii="Times New Roman" w:hAnsi="Times New Roman" w:cs="Times New Roman"/>
          <w:sz w:val="28"/>
          <w:szCs w:val="28"/>
        </w:rPr>
        <w:t>Test Cases important as well</w:t>
      </w:r>
    </w:p>
    <w:p w14:paraId="47616E2A" w14:textId="32B41B00" w:rsidR="00825594" w:rsidRPr="001038A6" w:rsidRDefault="00825594" w:rsidP="00825594">
      <w:pPr>
        <w:pStyle w:val="ListBullet"/>
        <w:numPr>
          <w:ilvl w:val="0"/>
          <w:numId w:val="0"/>
        </w:numPr>
        <w:ind w:left="2160"/>
        <w:rPr>
          <w:rFonts w:ascii="Times New Roman" w:hAnsi="Times New Roman" w:cs="Times New Roman"/>
          <w:sz w:val="28"/>
          <w:szCs w:val="28"/>
        </w:rPr>
      </w:pPr>
      <w:r w:rsidRPr="001038A6">
        <w:rPr>
          <w:rFonts w:ascii="Times New Roman" w:hAnsi="Times New Roman" w:cs="Times New Roman"/>
          <w:sz w:val="28"/>
          <w:szCs w:val="28"/>
        </w:rPr>
        <w:t>Def class (unittest.TestCase):</w:t>
      </w:r>
    </w:p>
    <w:p w14:paraId="6260B2B1" w14:textId="7F425C1C" w:rsidR="00825594" w:rsidRPr="001038A6" w:rsidRDefault="00825594" w:rsidP="00825594">
      <w:pPr>
        <w:pStyle w:val="ListBullet"/>
        <w:numPr>
          <w:ilvl w:val="0"/>
          <w:numId w:val="0"/>
        </w:numPr>
        <w:ind w:left="2160"/>
        <w:rPr>
          <w:rFonts w:ascii="Times New Roman" w:hAnsi="Times New Roman" w:cs="Times New Roman"/>
          <w:sz w:val="28"/>
          <w:szCs w:val="28"/>
        </w:rPr>
      </w:pPr>
      <w:r w:rsidRPr="001038A6">
        <w:rPr>
          <w:rFonts w:ascii="Times New Roman" w:hAnsi="Times New Roman" w:cs="Times New Roman"/>
          <w:sz w:val="28"/>
          <w:szCs w:val="28"/>
        </w:rPr>
        <w:tab/>
        <w:t>Def test auhef</w:t>
      </w:r>
    </w:p>
    <w:p w14:paraId="26C9A8AF" w14:textId="7EEA5C4B" w:rsidR="00335D68" w:rsidRPr="001038A6" w:rsidRDefault="00335D68" w:rsidP="001038A6">
      <w:pPr>
        <w:pStyle w:val="ListBullet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38A6">
        <w:rPr>
          <w:rFonts w:ascii="Times New Roman" w:hAnsi="Times New Roman" w:cs="Times New Roman"/>
          <w:b/>
          <w:bCs/>
          <w:sz w:val="28"/>
          <w:szCs w:val="28"/>
        </w:rPr>
        <w:t xml:space="preserve">Lists </w:t>
      </w:r>
    </w:p>
    <w:p w14:paraId="27646B24" w14:textId="312D029A" w:rsidR="00335D68" w:rsidRPr="001038A6" w:rsidRDefault="0078115C" w:rsidP="00335D68">
      <w:pPr>
        <w:pStyle w:val="ListBulle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038A6">
        <w:rPr>
          <w:rFonts w:ascii="Times New Roman" w:hAnsi="Times New Roman" w:cs="Times New Roman"/>
          <w:sz w:val="28"/>
          <w:szCs w:val="28"/>
        </w:rPr>
        <w:t>Recursive representation of lists</w:t>
      </w:r>
    </w:p>
    <w:p w14:paraId="084573CF" w14:textId="6278A678" w:rsidR="00C123AF" w:rsidRPr="001038A6" w:rsidRDefault="000873C2" w:rsidP="00C123AF">
      <w:pPr>
        <w:pStyle w:val="ListBullet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038A6">
        <w:rPr>
          <w:rFonts w:ascii="Times New Roman" w:hAnsi="Times New Roman" w:cs="Times New Roman"/>
          <w:sz w:val="28"/>
          <w:szCs w:val="28"/>
        </w:rPr>
        <w:lastRenderedPageBreak/>
        <w:t>Basically link them to each other and have “mt” as the value of the last node</w:t>
      </w:r>
    </w:p>
    <w:p w14:paraId="55AD08F7" w14:textId="50A0F554" w:rsidR="00335D68" w:rsidRPr="001038A6" w:rsidRDefault="00C123AF" w:rsidP="00C123AF">
      <w:pPr>
        <w:pStyle w:val="ListBullet"/>
        <w:numPr>
          <w:ilvl w:val="0"/>
          <w:numId w:val="0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1038A6">
        <w:rPr>
          <w:rFonts w:ascii="Times New Roman" w:hAnsi="Times New Roman" w:cs="Times New Roman"/>
          <w:sz w:val="28"/>
          <w:szCs w:val="28"/>
        </w:rPr>
        <w:t>class Pair:</w:t>
      </w:r>
      <w:r w:rsidRPr="001038A6">
        <w:rPr>
          <w:rFonts w:ascii="Times New Roman" w:hAnsi="Times New Roman" w:cs="Times New Roman"/>
          <w:sz w:val="28"/>
          <w:szCs w:val="28"/>
        </w:rPr>
        <w:br/>
        <w:t xml:space="preserve">     </w:t>
      </w:r>
      <w:r w:rsidR="00E31E1C" w:rsidRPr="001038A6">
        <w:rPr>
          <w:rFonts w:ascii="Times New Roman" w:hAnsi="Times New Roman" w:cs="Times New Roman"/>
          <w:sz w:val="28"/>
          <w:szCs w:val="28"/>
        </w:rPr>
        <w:t>def__init__(self,first,rest):</w:t>
      </w:r>
    </w:p>
    <w:p w14:paraId="5ABE466F" w14:textId="044B4CA3" w:rsidR="00E31E1C" w:rsidRPr="001038A6" w:rsidRDefault="00E31E1C" w:rsidP="00C123AF">
      <w:pPr>
        <w:pStyle w:val="ListBullet"/>
        <w:numPr>
          <w:ilvl w:val="0"/>
          <w:numId w:val="0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1038A6">
        <w:rPr>
          <w:rFonts w:ascii="Times New Roman" w:hAnsi="Times New Roman" w:cs="Times New Roman"/>
          <w:sz w:val="28"/>
          <w:szCs w:val="28"/>
        </w:rPr>
        <w:tab/>
        <w:t>self.first = first</w:t>
      </w:r>
    </w:p>
    <w:p w14:paraId="5BE0ADFE" w14:textId="1C11B3FB" w:rsidR="002218D8" w:rsidRPr="001038A6" w:rsidRDefault="00E31E1C" w:rsidP="000873C2">
      <w:pPr>
        <w:pStyle w:val="ListBullet"/>
        <w:numPr>
          <w:ilvl w:val="0"/>
          <w:numId w:val="0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1038A6">
        <w:rPr>
          <w:rFonts w:ascii="Times New Roman" w:hAnsi="Times New Roman" w:cs="Times New Roman"/>
          <w:sz w:val="28"/>
          <w:szCs w:val="28"/>
        </w:rPr>
        <w:tab/>
        <w:t>self.rest = rest</w:t>
      </w:r>
    </w:p>
    <w:p w14:paraId="7573C983" w14:textId="76B57CE0" w:rsidR="00990D36" w:rsidRPr="001038A6" w:rsidRDefault="00990D36" w:rsidP="0078115C">
      <w:pPr>
        <w:pStyle w:val="ListBulle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038A6">
        <w:rPr>
          <w:rFonts w:ascii="Times New Roman" w:hAnsi="Times New Roman" w:cs="Times New Roman"/>
          <w:sz w:val="28"/>
          <w:szCs w:val="28"/>
        </w:rPr>
        <w:t>Programming with lists</w:t>
      </w:r>
    </w:p>
    <w:p w14:paraId="6E32600C" w14:textId="143AF95A" w:rsidR="000873C2" w:rsidRPr="001038A6" w:rsidRDefault="000873C2" w:rsidP="000873C2">
      <w:pPr>
        <w:pStyle w:val="ListBullet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038A6">
        <w:rPr>
          <w:rFonts w:ascii="Times New Roman" w:hAnsi="Times New Roman" w:cs="Times New Roman"/>
          <w:sz w:val="28"/>
          <w:szCs w:val="28"/>
        </w:rPr>
        <w:t xml:space="preserve">Example: Write a function that determines whether the word “dark” appears in a list of string in StrList. </w:t>
      </w:r>
    </w:p>
    <w:p w14:paraId="368C82D8" w14:textId="77777777" w:rsidR="000873C2" w:rsidRPr="001038A6" w:rsidRDefault="000873C2" w:rsidP="000873C2">
      <w:pPr>
        <w:pStyle w:val="ListBullet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</w:p>
    <w:p w14:paraId="76069CAD" w14:textId="16B2AA24" w:rsidR="00990D36" w:rsidRPr="001038A6" w:rsidRDefault="00990D36" w:rsidP="0078115C">
      <w:pPr>
        <w:pStyle w:val="ListBulle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038A6">
        <w:rPr>
          <w:rFonts w:ascii="Times New Roman" w:hAnsi="Times New Roman" w:cs="Times New Roman"/>
          <w:sz w:val="28"/>
          <w:szCs w:val="28"/>
        </w:rPr>
        <w:t>Functions on lists</w:t>
      </w:r>
    </w:p>
    <w:p w14:paraId="2B848A19" w14:textId="30A0E4AA" w:rsidR="00990D36" w:rsidRPr="001038A6" w:rsidRDefault="00990D36" w:rsidP="0078115C">
      <w:pPr>
        <w:pStyle w:val="ListBulle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038A6">
        <w:rPr>
          <w:rFonts w:ascii="Times New Roman" w:hAnsi="Times New Roman" w:cs="Times New Roman"/>
          <w:sz w:val="28"/>
          <w:szCs w:val="28"/>
        </w:rPr>
        <w:t>Recursive representation of trees</w:t>
      </w:r>
    </w:p>
    <w:p w14:paraId="5F35DE60" w14:textId="277114CB" w:rsidR="00990D36" w:rsidRPr="001038A6" w:rsidRDefault="00990D36" w:rsidP="0078115C">
      <w:pPr>
        <w:pStyle w:val="ListBulle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038A6">
        <w:rPr>
          <w:rFonts w:ascii="Times New Roman" w:hAnsi="Times New Roman" w:cs="Times New Roman"/>
          <w:sz w:val="28"/>
          <w:szCs w:val="28"/>
        </w:rPr>
        <w:t>Functions on trees</w:t>
      </w:r>
    </w:p>
    <w:p w14:paraId="54CB5F7B" w14:textId="59E309CD" w:rsidR="001038A6" w:rsidRPr="001038A6" w:rsidRDefault="001038A6" w:rsidP="001038A6">
      <w:pPr>
        <w:pStyle w:val="ListBullet"/>
        <w:numPr>
          <w:ilvl w:val="0"/>
          <w:numId w:val="0"/>
        </w:num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38A6">
        <w:rPr>
          <w:rFonts w:ascii="Times New Roman" w:hAnsi="Times New Roman" w:cs="Times New Roman"/>
          <w:b/>
          <w:bCs/>
          <w:sz w:val="28"/>
          <w:szCs w:val="28"/>
        </w:rPr>
        <w:t>Trees</w:t>
      </w:r>
    </w:p>
    <w:p w14:paraId="75FBEACA" w14:textId="73ACFB77" w:rsidR="001038A6" w:rsidRDefault="00517423" w:rsidP="001038A6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 of 3 nodes = Pair(2, Pair(27, Pair(22, “mt”)))</w:t>
      </w:r>
    </w:p>
    <w:p w14:paraId="4E37F9B8" w14:textId="77777777" w:rsidR="00517423" w:rsidRPr="001038A6" w:rsidRDefault="00517423" w:rsidP="001038A6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17423" w:rsidRPr="001038A6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2AC7DE" w14:textId="77777777" w:rsidR="00CE423F" w:rsidRDefault="00CE423F">
      <w:r>
        <w:separator/>
      </w:r>
    </w:p>
    <w:p w14:paraId="3A4268E4" w14:textId="77777777" w:rsidR="00CE423F" w:rsidRDefault="00CE423F"/>
  </w:endnote>
  <w:endnote w:type="continuationSeparator" w:id="0">
    <w:p w14:paraId="4EEA59E4" w14:textId="77777777" w:rsidR="00CE423F" w:rsidRDefault="00CE423F">
      <w:r>
        <w:continuationSeparator/>
      </w:r>
    </w:p>
    <w:p w14:paraId="0F87716C" w14:textId="77777777" w:rsidR="00CE423F" w:rsidRDefault="00CE42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B764A4" w14:textId="77777777" w:rsidR="00F9706B" w:rsidRDefault="003D3BC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742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F183B6" w14:textId="77777777" w:rsidR="00CE423F" w:rsidRDefault="00CE423F">
      <w:r>
        <w:separator/>
      </w:r>
    </w:p>
    <w:p w14:paraId="4956B083" w14:textId="77777777" w:rsidR="00CE423F" w:rsidRDefault="00CE423F"/>
  </w:footnote>
  <w:footnote w:type="continuationSeparator" w:id="0">
    <w:p w14:paraId="2E2081A4" w14:textId="77777777" w:rsidR="00CE423F" w:rsidRDefault="00CE423F">
      <w:r>
        <w:continuationSeparator/>
      </w:r>
    </w:p>
    <w:p w14:paraId="301A44F3" w14:textId="77777777" w:rsidR="00CE423F" w:rsidRDefault="00CE423F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19576E"/>
    <w:multiLevelType w:val="hybridMultilevel"/>
    <w:tmpl w:val="E2128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466"/>
    <w:rsid w:val="0005313D"/>
    <w:rsid w:val="000873C2"/>
    <w:rsid w:val="000C0328"/>
    <w:rsid w:val="001038A6"/>
    <w:rsid w:val="00173126"/>
    <w:rsid w:val="002218D8"/>
    <w:rsid w:val="00335D68"/>
    <w:rsid w:val="003D3BC9"/>
    <w:rsid w:val="00442D81"/>
    <w:rsid w:val="00517423"/>
    <w:rsid w:val="005C3D40"/>
    <w:rsid w:val="0078115C"/>
    <w:rsid w:val="00825594"/>
    <w:rsid w:val="00990D36"/>
    <w:rsid w:val="009D2F69"/>
    <w:rsid w:val="00B728F4"/>
    <w:rsid w:val="00B80C28"/>
    <w:rsid w:val="00BB5DC0"/>
    <w:rsid w:val="00C123AF"/>
    <w:rsid w:val="00C9408E"/>
    <w:rsid w:val="00CA55C0"/>
    <w:rsid w:val="00CE423F"/>
    <w:rsid w:val="00CE7767"/>
    <w:rsid w:val="00D05974"/>
    <w:rsid w:val="00E31E1C"/>
    <w:rsid w:val="00E37319"/>
    <w:rsid w:val="00E62466"/>
    <w:rsid w:val="00E81F2F"/>
    <w:rsid w:val="00ED357B"/>
    <w:rsid w:val="00F9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31FF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oeelandesman/Library/Containers/com.microsoft.Word/Data/Library/Caches/1033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30</TotalTime>
  <Pages>2</Pages>
  <Words>209</Words>
  <Characters>1192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 Landesman</dc:creator>
  <cp:keywords/>
  <dc:description/>
  <cp:lastModifiedBy>Roee Landesman</cp:lastModifiedBy>
  <cp:revision>8</cp:revision>
  <dcterms:created xsi:type="dcterms:W3CDTF">2017-04-06T16:47:00Z</dcterms:created>
  <dcterms:modified xsi:type="dcterms:W3CDTF">2017-04-13T17:32:00Z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